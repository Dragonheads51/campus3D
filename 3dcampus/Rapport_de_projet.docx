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Plan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-Page de garde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-sommaire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-plan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-Introduction 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1)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2)</w:t>
      </w:r>
    </w:p>
    <w:p>
      <w:pPr>
        <w:widowControl w:val="0"/>
        <w:numPr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3)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2)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Repartition des taches comment j’ai réparti mon temps 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3)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-Conclusion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-bibliographie des images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-annexe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B2C5E"/>
    <w:multiLevelType w:val="singleLevel"/>
    <w:tmpl w:val="C28B2C5E"/>
    <w:lvl w:ilvl="0" w:tentative="0">
      <w:start w:val="1"/>
      <w:numFmt w:val="upperRoman"/>
      <w:suff w:val="space"/>
      <w:lvlText w:val="%1)"/>
      <w:lvlJc w:val="left"/>
    </w:lvl>
  </w:abstractNum>
  <w:abstractNum w:abstractNumId="1">
    <w:nsid w:val="2499FF0C"/>
    <w:multiLevelType w:val="singleLevel"/>
    <w:tmpl w:val="2499FF0C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E19A0"/>
    <w:rsid w:val="1B7E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2022-05-23T11:56:00Z</dcterms:created>
  <dc:creator>Drago</dc:creator>
  <cp:lastModifiedBy>Drago</cp:lastModifiedBy>
  <dcterms:modified xsi:type="dcterms:W3CDTF">2022-05-23T14:52:31Z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1036-11.2.0.11130</vt:lpwstr>
  </property>
  <property fmtid="{D5CDD505-2E9C-101B-9397-08002B2CF9AE}" pid="3" name="ICV">
    <vt:lpwstr>2085893CAC4645A38ED642B17D335813</vt:lpwstr>
  </property>
</Properties>
</file>